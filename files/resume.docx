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CF3AF2D" w14:textId="77777777" w:rsidTr="00A9001F">
        <w:trPr>
          <w:trHeight w:hRule="exact" w:val="171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E2183A3" w14:textId="06145AE1" w:rsidR="00692703" w:rsidRDefault="00DC0251" w:rsidP="00913946">
            <w:pPr>
              <w:pStyle w:val="Title"/>
              <w:rPr>
                <w:sz w:val="60"/>
                <w:szCs w:val="60"/>
              </w:rPr>
            </w:pPr>
            <w:r w:rsidRPr="00A9001F">
              <w:rPr>
                <w:sz w:val="60"/>
                <w:szCs w:val="60"/>
              </w:rPr>
              <w:t>Front</w:t>
            </w:r>
            <w:r w:rsidR="00A9001F" w:rsidRPr="00A9001F">
              <w:rPr>
                <w:sz w:val="60"/>
                <w:szCs w:val="60"/>
              </w:rPr>
              <w:t>-</w:t>
            </w:r>
            <w:r w:rsidRPr="00A9001F">
              <w:rPr>
                <w:sz w:val="60"/>
                <w:szCs w:val="60"/>
              </w:rPr>
              <w:t>end Web Developer</w:t>
            </w:r>
          </w:p>
          <w:p w14:paraId="55EF16B2" w14:textId="63534EB2" w:rsidR="00A9001F" w:rsidRPr="00F046E6" w:rsidRDefault="00A9001F" w:rsidP="00913946">
            <w:pPr>
              <w:pStyle w:val="Title"/>
              <w:rPr>
                <w:b/>
                <w:bCs/>
                <w:sz w:val="40"/>
                <w:szCs w:val="40"/>
              </w:rPr>
            </w:pPr>
            <w:r w:rsidRPr="00F046E6">
              <w:rPr>
                <w:b/>
                <w:bCs/>
                <w:sz w:val="40"/>
                <w:szCs w:val="40"/>
              </w:rPr>
              <w:t>Jake Leicht</w:t>
            </w:r>
          </w:p>
          <w:p w14:paraId="06C3BC44" w14:textId="5D4DAE17" w:rsidR="00692703" w:rsidRPr="00CF1A49" w:rsidRDefault="00E81EEF" w:rsidP="00913946">
            <w:pPr>
              <w:pStyle w:val="ContactInfo"/>
              <w:contextualSpacing w:val="0"/>
            </w:pPr>
            <w:r>
              <w:t>Bloomington, MN 55437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C92796C86BE44B6BC2093F1363A338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517F84">
              <w:t xml:space="preserve"> 651-356-9709</w:t>
            </w:r>
          </w:p>
          <w:p w14:paraId="1E1A2B16" w14:textId="1009FB03" w:rsidR="00692703" w:rsidRPr="00CF1A49" w:rsidRDefault="00517F84" w:rsidP="00913946">
            <w:pPr>
              <w:pStyle w:val="ContactInfoEmphasis"/>
              <w:contextualSpacing w:val="0"/>
            </w:pPr>
            <w:r>
              <w:t>JakeSnakeBCU@gmail.com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D7108A161A14E2C919186C355FC7B80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56328D">
              <w:t xml:space="preserve"> </w:t>
            </w:r>
            <w:r w:rsidR="00A9001F">
              <w:t>https://github.com/Jake-Leicht</w:t>
            </w:r>
          </w:p>
        </w:tc>
      </w:tr>
      <w:tr w:rsidR="009571D8" w:rsidRPr="00CF1A49" w14:paraId="5FF8CEC9" w14:textId="77777777" w:rsidTr="00692703">
        <w:tc>
          <w:tcPr>
            <w:tcW w:w="9360" w:type="dxa"/>
            <w:tcMar>
              <w:top w:w="432" w:type="dxa"/>
            </w:tcMar>
          </w:tcPr>
          <w:p w14:paraId="5B94366D" w14:textId="6EC4A401" w:rsidR="001755A8" w:rsidRPr="00922BC0" w:rsidRDefault="00917247" w:rsidP="001A4543">
            <w:pPr>
              <w:pStyle w:val="ListBullet"/>
              <w:numPr>
                <w:ilvl w:val="0"/>
                <w:numId w:val="0"/>
              </w:numPr>
              <w:ind w:left="360"/>
              <w:rPr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 xml:space="preserve">Motivated </w:t>
            </w:r>
            <w:r w:rsidRPr="003019AB">
              <w:rPr>
                <w:b/>
                <w:bCs/>
                <w:sz w:val="26"/>
                <w:szCs w:val="26"/>
              </w:rPr>
              <w:t>future Front</w:t>
            </w:r>
            <w:r w:rsidR="00A9001F" w:rsidRPr="003019AB">
              <w:rPr>
                <w:b/>
                <w:bCs/>
                <w:sz w:val="26"/>
                <w:szCs w:val="26"/>
              </w:rPr>
              <w:t>-e</w:t>
            </w:r>
            <w:r w:rsidRPr="003019AB">
              <w:rPr>
                <w:b/>
                <w:bCs/>
                <w:sz w:val="26"/>
                <w:szCs w:val="26"/>
              </w:rPr>
              <w:t>nd Web Developer</w:t>
            </w:r>
            <w:r w:rsidRPr="00922BC0">
              <w:rPr>
                <w:sz w:val="26"/>
                <w:szCs w:val="26"/>
              </w:rPr>
              <w:t xml:space="preserve"> with deep passion behind learning</w:t>
            </w:r>
            <w:r w:rsidR="003019AB">
              <w:rPr>
                <w:sz w:val="26"/>
                <w:szCs w:val="26"/>
              </w:rPr>
              <w:t xml:space="preserve">, personal </w:t>
            </w:r>
            <w:r w:rsidRPr="00922BC0">
              <w:rPr>
                <w:sz w:val="26"/>
                <w:szCs w:val="26"/>
              </w:rPr>
              <w:t>skill development</w:t>
            </w:r>
            <w:r w:rsidR="003019AB">
              <w:rPr>
                <w:sz w:val="26"/>
                <w:szCs w:val="26"/>
              </w:rPr>
              <w:t xml:space="preserve">, </w:t>
            </w:r>
            <w:r w:rsidR="0053691E">
              <w:rPr>
                <w:sz w:val="26"/>
                <w:szCs w:val="26"/>
              </w:rPr>
              <w:t>and corporate growth</w:t>
            </w:r>
            <w:r w:rsidRPr="00922BC0">
              <w:rPr>
                <w:sz w:val="26"/>
                <w:szCs w:val="26"/>
              </w:rPr>
              <w:t>. Adaptive worker to changing environments, persistent hard-working employee, and extremely punctual. I am an analytical thinker with a preference on quality and functionality above all else.</w:t>
            </w:r>
          </w:p>
        </w:tc>
      </w:tr>
    </w:tbl>
    <w:p w14:paraId="6721D108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C6D05A40C5946AFBE5A72B408102891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6E11A03" w14:textId="77777777" w:rsidTr="004B71BB">
        <w:tc>
          <w:tcPr>
            <w:tcW w:w="9290" w:type="dxa"/>
          </w:tcPr>
          <w:p w14:paraId="175CFBD9" w14:textId="541AED23" w:rsidR="001D0BF1" w:rsidRPr="00CF1A49" w:rsidRDefault="004A7A64" w:rsidP="001D0BF1">
            <w:pPr>
              <w:pStyle w:val="Heading3"/>
              <w:contextualSpacing w:val="0"/>
              <w:outlineLvl w:val="2"/>
            </w:pPr>
            <w:r>
              <w:t>Jun 2021 – Aug 2021</w:t>
            </w:r>
          </w:p>
          <w:p w14:paraId="6536626F" w14:textId="637BBF41" w:rsidR="001D0BF1" w:rsidRPr="00CF1A49" w:rsidRDefault="004A7A64" w:rsidP="001D0BF1">
            <w:pPr>
              <w:pStyle w:val="Heading2"/>
              <w:contextualSpacing w:val="0"/>
              <w:outlineLvl w:val="1"/>
            </w:pPr>
            <w:r>
              <w:t>Undergraduate Research Assistant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North Dakota State Univeristy</w:t>
            </w:r>
            <w:r w:rsidR="001A4543">
              <w:rPr>
                <w:rStyle w:val="SubtleReference"/>
              </w:rPr>
              <w:t xml:space="preserve"> (NDSU)</w:t>
            </w:r>
          </w:p>
          <w:p w14:paraId="5E689AFC" w14:textId="595F1886" w:rsidR="004B71BB" w:rsidRPr="00922BC0" w:rsidRDefault="004B71BB" w:rsidP="001A4543">
            <w:pPr>
              <w:pStyle w:val="ListBullet"/>
              <w:rPr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>Assisted in developing an application for Android mobile devices used for tracking and recording user interaction with their devices.</w:t>
            </w:r>
          </w:p>
          <w:p w14:paraId="6E0E8D10" w14:textId="77777777" w:rsidR="004B71BB" w:rsidRPr="00922BC0" w:rsidRDefault="004B71BB" w:rsidP="001A4543">
            <w:pPr>
              <w:pStyle w:val="ListBullet"/>
              <w:rPr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>Tested and trained collected data to verify the potential of using user's gestures and interactions as a method for security authorization.</w:t>
            </w:r>
          </w:p>
          <w:p w14:paraId="726B3BC6" w14:textId="53E0D338" w:rsidR="001E3120" w:rsidRPr="004B71BB" w:rsidRDefault="004B71BB" w:rsidP="001A4543">
            <w:pPr>
              <w:pStyle w:val="ListBullet"/>
              <w:rPr>
                <w:rFonts w:ascii="Nunito" w:hAnsi="Nunito"/>
                <w:color w:val="002D6B"/>
              </w:rPr>
            </w:pPr>
            <w:r w:rsidRPr="00922BC0">
              <w:rPr>
                <w:sz w:val="26"/>
                <w:szCs w:val="26"/>
              </w:rPr>
              <w:t>Refactored and revised code for improved optimal ability.</w:t>
            </w:r>
          </w:p>
        </w:tc>
      </w:tr>
    </w:tbl>
    <w:sdt>
      <w:sdtPr>
        <w:alias w:val="Education:"/>
        <w:tag w:val="Education:"/>
        <w:id w:val="-1908763273"/>
        <w:placeholder>
          <w:docPart w:val="BB261D54E21646F39C5F9A6542AD7964"/>
        </w:placeholder>
        <w:temporary/>
        <w:showingPlcHdr/>
        <w15:appearance w15:val="hidden"/>
      </w:sdtPr>
      <w:sdtContent>
        <w:p w14:paraId="30CFFFC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6A00C0D" w14:textId="77777777" w:rsidTr="004F1EC5">
        <w:trPr>
          <w:trHeight w:val="2191"/>
        </w:trPr>
        <w:tc>
          <w:tcPr>
            <w:tcW w:w="9290" w:type="dxa"/>
          </w:tcPr>
          <w:p w14:paraId="36937624" w14:textId="01A38917" w:rsidR="001D0BF1" w:rsidRPr="00CF1A49" w:rsidRDefault="00ED4238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4B71BB">
              <w:t xml:space="preserve"> 2022</w:t>
            </w:r>
          </w:p>
          <w:p w14:paraId="1D83D2AC" w14:textId="4A05476B" w:rsidR="001A4543" w:rsidRPr="001A4543" w:rsidRDefault="002D3E3D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2D3E3D">
              <w:t>BACHELOR’S IN COMPUTER SCIENCE</w:t>
            </w:r>
            <w:r w:rsidR="00ED4238">
              <w:t>,</w:t>
            </w:r>
            <w:r w:rsidR="001D0BF1" w:rsidRPr="00CF1A49">
              <w:t xml:space="preserve"> </w:t>
            </w:r>
            <w:r w:rsidR="00ED4238">
              <w:rPr>
                <w:rStyle w:val="SubtleReference"/>
              </w:rPr>
              <w:t>Briar Cliff University</w:t>
            </w:r>
          </w:p>
          <w:p w14:paraId="0105F530" w14:textId="5A5A6221" w:rsidR="00491EE5" w:rsidRPr="00922BC0" w:rsidRDefault="00491EE5" w:rsidP="001A4543">
            <w:pPr>
              <w:pStyle w:val="ListBullet"/>
              <w:rPr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>Graduat</w:t>
            </w:r>
            <w:r w:rsidR="008D67C0" w:rsidRPr="00922BC0">
              <w:rPr>
                <w:sz w:val="26"/>
                <w:szCs w:val="26"/>
              </w:rPr>
              <w:t>ed</w:t>
            </w:r>
            <w:r w:rsidRPr="00922BC0">
              <w:rPr>
                <w:sz w:val="26"/>
                <w:szCs w:val="26"/>
              </w:rPr>
              <w:t xml:space="preserve"> with a </w:t>
            </w:r>
            <w:r w:rsidRPr="00922BC0">
              <w:rPr>
                <w:b/>
                <w:bCs/>
                <w:sz w:val="26"/>
                <w:szCs w:val="26"/>
              </w:rPr>
              <w:t>3.58 GPA</w:t>
            </w:r>
            <w:r w:rsidRPr="00922BC0">
              <w:rPr>
                <w:sz w:val="26"/>
                <w:szCs w:val="26"/>
              </w:rPr>
              <w:t xml:space="preserve"> </w:t>
            </w:r>
            <w:r w:rsidRPr="00922BC0">
              <w:rPr>
                <w:b/>
                <w:bCs/>
                <w:sz w:val="26"/>
                <w:szCs w:val="26"/>
              </w:rPr>
              <w:t>and honors</w:t>
            </w:r>
            <w:r w:rsidRPr="00922BC0">
              <w:rPr>
                <w:sz w:val="26"/>
                <w:szCs w:val="26"/>
              </w:rPr>
              <w:t xml:space="preserve"> in May</w:t>
            </w:r>
          </w:p>
          <w:p w14:paraId="5C9BD32E" w14:textId="63FCFCC8" w:rsidR="00491EE5" w:rsidRPr="00922BC0" w:rsidRDefault="00491EE5" w:rsidP="001A4543">
            <w:pPr>
              <w:pStyle w:val="ListBullet"/>
              <w:rPr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 xml:space="preserve">Made the </w:t>
            </w:r>
            <w:r w:rsidRPr="00922BC0">
              <w:rPr>
                <w:b/>
                <w:bCs/>
                <w:sz w:val="26"/>
                <w:szCs w:val="26"/>
              </w:rPr>
              <w:t>Dean's list</w:t>
            </w:r>
            <w:r w:rsidRPr="00922BC0">
              <w:rPr>
                <w:sz w:val="26"/>
                <w:szCs w:val="26"/>
              </w:rPr>
              <w:t xml:space="preserve"> in the spring and fall of 2021</w:t>
            </w:r>
            <w:r w:rsidR="00AE5701" w:rsidRPr="00922BC0">
              <w:rPr>
                <w:sz w:val="26"/>
                <w:szCs w:val="26"/>
              </w:rPr>
              <w:t xml:space="preserve">, and </w:t>
            </w:r>
            <w:r w:rsidR="00B32FC5" w:rsidRPr="00922BC0">
              <w:rPr>
                <w:sz w:val="26"/>
                <w:szCs w:val="26"/>
              </w:rPr>
              <w:t>spring of 2022</w:t>
            </w:r>
          </w:p>
          <w:p w14:paraId="61017403" w14:textId="77777777" w:rsidR="00491EE5" w:rsidRPr="00922BC0" w:rsidRDefault="00491EE5" w:rsidP="001A4543">
            <w:pPr>
              <w:pStyle w:val="ListBullet"/>
              <w:rPr>
                <w:sz w:val="26"/>
                <w:szCs w:val="26"/>
              </w:rPr>
            </w:pPr>
            <w:r w:rsidRPr="00922BC0">
              <w:rPr>
                <w:b/>
                <w:bCs/>
                <w:sz w:val="26"/>
                <w:szCs w:val="26"/>
              </w:rPr>
              <w:t>Treasurer of the Briar Cliff Honor Society</w:t>
            </w:r>
            <w:r w:rsidRPr="00922BC0">
              <w:rPr>
                <w:sz w:val="26"/>
                <w:szCs w:val="26"/>
              </w:rPr>
              <w:t xml:space="preserve"> for 2021-2022 year</w:t>
            </w:r>
          </w:p>
          <w:p w14:paraId="7A36E85D" w14:textId="77777777" w:rsidR="007538DC" w:rsidRPr="00922BC0" w:rsidRDefault="00491EE5" w:rsidP="001A4543">
            <w:pPr>
              <w:pStyle w:val="ListBullet"/>
              <w:rPr>
                <w:rFonts w:ascii="Nunito" w:hAnsi="Nunito"/>
                <w:color w:val="002D6B"/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 xml:space="preserve">Made the </w:t>
            </w:r>
            <w:r w:rsidRPr="00922BC0">
              <w:rPr>
                <w:b/>
                <w:bCs/>
                <w:sz w:val="26"/>
                <w:szCs w:val="26"/>
              </w:rPr>
              <w:t>Athletic Director (AD) Honor Roll</w:t>
            </w:r>
            <w:r w:rsidRPr="00922BC0">
              <w:rPr>
                <w:sz w:val="26"/>
                <w:szCs w:val="26"/>
              </w:rPr>
              <w:t xml:space="preserve"> in the spring and fall of 2021</w:t>
            </w:r>
          </w:p>
          <w:p w14:paraId="6682E535" w14:textId="3437F81F" w:rsidR="001A4543" w:rsidRPr="00882902" w:rsidRDefault="001A4543" w:rsidP="001A4543">
            <w:pPr>
              <w:pStyle w:val="ListBullet"/>
              <w:rPr>
                <w:rFonts w:ascii="Nunito" w:hAnsi="Nunito"/>
                <w:b/>
                <w:bCs/>
                <w:color w:val="002D6B"/>
              </w:rPr>
            </w:pPr>
            <w:r w:rsidRPr="00922BC0">
              <w:rPr>
                <w:b/>
                <w:bCs/>
                <w:sz w:val="26"/>
                <w:szCs w:val="26"/>
              </w:rPr>
              <w:t>Minor in Business Administration</w:t>
            </w:r>
          </w:p>
        </w:tc>
      </w:tr>
    </w:tbl>
    <w:sdt>
      <w:sdtPr>
        <w:alias w:val="Skills:"/>
        <w:tag w:val="Skills:"/>
        <w:id w:val="-1392877668"/>
        <w:placeholder>
          <w:docPart w:val="CAA3A15CA49B450B8FE2DD94E75B8265"/>
        </w:placeholder>
        <w:temporary/>
        <w:showingPlcHdr/>
        <w15:appearance w15:val="hidden"/>
      </w:sdtPr>
      <w:sdtContent>
        <w:p w14:paraId="69FFA24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9FEB64D" w14:textId="77777777" w:rsidTr="00CF1A49">
        <w:tc>
          <w:tcPr>
            <w:tcW w:w="4675" w:type="dxa"/>
          </w:tcPr>
          <w:p w14:paraId="0F020791" w14:textId="6FA44B14" w:rsidR="001E3120" w:rsidRPr="00922BC0" w:rsidRDefault="00170A11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>Analytical Think</w:t>
            </w:r>
            <w:r w:rsidR="0052468D" w:rsidRPr="00922BC0">
              <w:rPr>
                <w:sz w:val="26"/>
                <w:szCs w:val="26"/>
              </w:rPr>
              <w:t>er</w:t>
            </w:r>
          </w:p>
          <w:p w14:paraId="5CB51E70" w14:textId="77777777" w:rsidR="001F4E6D" w:rsidRPr="00922BC0" w:rsidRDefault="0052468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>Time Management and Prioritization</w:t>
            </w:r>
          </w:p>
          <w:p w14:paraId="72E77663" w14:textId="77777777" w:rsidR="00B118BE" w:rsidRDefault="00F57436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>Highly Organized</w:t>
            </w:r>
          </w:p>
          <w:p w14:paraId="5BE903DD" w14:textId="50E46B24" w:rsidR="003019AB" w:rsidRPr="00922BC0" w:rsidRDefault="003019AB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Punctual</w:t>
            </w:r>
          </w:p>
        </w:tc>
        <w:tc>
          <w:tcPr>
            <w:tcW w:w="4675" w:type="dxa"/>
            <w:tcMar>
              <w:left w:w="360" w:type="dxa"/>
            </w:tcMar>
          </w:tcPr>
          <w:p w14:paraId="15462C59" w14:textId="537AC8EA" w:rsidR="003A0632" w:rsidRPr="00922BC0" w:rsidRDefault="0052468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>Avid Learner</w:t>
            </w:r>
          </w:p>
          <w:p w14:paraId="40201DDC" w14:textId="68A8FF17" w:rsidR="001E3120" w:rsidRPr="00922BC0" w:rsidRDefault="0052468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>Teamwork and Collaboration</w:t>
            </w:r>
          </w:p>
          <w:p w14:paraId="23191E00" w14:textId="77777777" w:rsidR="001E3120" w:rsidRDefault="00491EE5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22BC0">
              <w:rPr>
                <w:sz w:val="26"/>
                <w:szCs w:val="26"/>
              </w:rPr>
              <w:t>Project Management</w:t>
            </w:r>
          </w:p>
          <w:p w14:paraId="2B265E5C" w14:textId="009E7485" w:rsidR="003019AB" w:rsidRPr="00922BC0" w:rsidRDefault="003019AB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Friendly People Person</w:t>
            </w:r>
          </w:p>
        </w:tc>
      </w:tr>
    </w:tbl>
    <w:p w14:paraId="3BA4A1BB" w14:textId="57DB7EDF" w:rsidR="00AD782D" w:rsidRPr="00CF1A49" w:rsidRDefault="001A4543" w:rsidP="0062312F">
      <w:pPr>
        <w:pStyle w:val="Heading1"/>
      </w:pPr>
      <w:r>
        <w:lastRenderedPageBreak/>
        <w:t>Technical Knowledge</w:t>
      </w:r>
    </w:p>
    <w:p w14:paraId="22619CFE" w14:textId="6B318451" w:rsidR="001A4543" w:rsidRPr="00031444" w:rsidRDefault="001A4543" w:rsidP="001A4543">
      <w:pPr>
        <w:pStyle w:val="ListBullet"/>
        <w:contextualSpacing/>
        <w:rPr>
          <w:b/>
          <w:bCs/>
          <w:sz w:val="26"/>
          <w:szCs w:val="26"/>
        </w:rPr>
      </w:pPr>
      <w:r w:rsidRPr="00922BC0">
        <w:rPr>
          <w:sz w:val="26"/>
          <w:szCs w:val="26"/>
        </w:rPr>
        <w:t xml:space="preserve">Proficient knowledge of </w:t>
      </w:r>
      <w:r w:rsidRPr="00031444">
        <w:rPr>
          <w:b/>
          <w:bCs/>
          <w:sz w:val="26"/>
          <w:szCs w:val="26"/>
        </w:rPr>
        <w:t xml:space="preserve">HTML, CSS, </w:t>
      </w:r>
      <w:r w:rsidR="009A7017" w:rsidRPr="00031444">
        <w:rPr>
          <w:b/>
          <w:bCs/>
          <w:sz w:val="26"/>
          <w:szCs w:val="26"/>
        </w:rPr>
        <w:t xml:space="preserve">Bootstrap, </w:t>
      </w:r>
      <w:r w:rsidRPr="00031444">
        <w:rPr>
          <w:b/>
          <w:bCs/>
          <w:sz w:val="26"/>
          <w:szCs w:val="26"/>
        </w:rPr>
        <w:t>and JavaScript languages</w:t>
      </w:r>
      <w:r w:rsidR="00A9001F" w:rsidRPr="00031444">
        <w:rPr>
          <w:b/>
          <w:bCs/>
          <w:sz w:val="26"/>
          <w:szCs w:val="26"/>
        </w:rPr>
        <w:t xml:space="preserve"> and jQuery framework</w:t>
      </w:r>
    </w:p>
    <w:p w14:paraId="15D0810F" w14:textId="6702A9A9" w:rsidR="001A4543" w:rsidRPr="00922BC0" w:rsidRDefault="001A4543" w:rsidP="001A4543">
      <w:pPr>
        <w:pStyle w:val="ListBullet"/>
        <w:contextualSpacing/>
        <w:rPr>
          <w:sz w:val="26"/>
          <w:szCs w:val="26"/>
        </w:rPr>
      </w:pPr>
      <w:r w:rsidRPr="00922BC0">
        <w:rPr>
          <w:sz w:val="26"/>
          <w:szCs w:val="26"/>
        </w:rPr>
        <w:t xml:space="preserve">Developing skills in </w:t>
      </w:r>
      <w:r w:rsidRPr="00031444">
        <w:rPr>
          <w:b/>
          <w:bCs/>
          <w:sz w:val="26"/>
          <w:szCs w:val="26"/>
        </w:rPr>
        <w:t>React.JS Framework</w:t>
      </w:r>
      <w:r w:rsidR="00882902" w:rsidRPr="00031444">
        <w:rPr>
          <w:b/>
          <w:bCs/>
          <w:sz w:val="26"/>
          <w:szCs w:val="26"/>
        </w:rPr>
        <w:t xml:space="preserve">, </w:t>
      </w:r>
      <w:r w:rsidRPr="00031444">
        <w:rPr>
          <w:b/>
          <w:bCs/>
          <w:sz w:val="26"/>
          <w:szCs w:val="26"/>
        </w:rPr>
        <w:t>SASS preprocessor</w:t>
      </w:r>
      <w:r w:rsidR="00882902" w:rsidRPr="00031444">
        <w:rPr>
          <w:b/>
          <w:bCs/>
          <w:sz w:val="26"/>
          <w:szCs w:val="26"/>
        </w:rPr>
        <w:t>, and PHP language</w:t>
      </w:r>
    </w:p>
    <w:p w14:paraId="35DD6338" w14:textId="183E478D" w:rsidR="00B51D1B" w:rsidRPr="00922BC0" w:rsidRDefault="001A4543" w:rsidP="001A4543">
      <w:pPr>
        <w:pStyle w:val="ListBullet"/>
        <w:contextualSpacing/>
        <w:rPr>
          <w:sz w:val="26"/>
          <w:szCs w:val="26"/>
        </w:rPr>
      </w:pPr>
      <w:r w:rsidRPr="00922BC0">
        <w:rPr>
          <w:sz w:val="26"/>
          <w:szCs w:val="26"/>
        </w:rPr>
        <w:t xml:space="preserve">Experienced use with </w:t>
      </w:r>
      <w:r w:rsidRPr="00EF5C2C">
        <w:rPr>
          <w:b/>
          <w:bCs/>
          <w:sz w:val="26"/>
          <w:szCs w:val="26"/>
        </w:rPr>
        <w:t>Visual Studio Code</w:t>
      </w:r>
      <w:r w:rsidR="00073BCF" w:rsidRPr="00EF5C2C">
        <w:rPr>
          <w:b/>
          <w:bCs/>
          <w:sz w:val="26"/>
          <w:szCs w:val="26"/>
        </w:rPr>
        <w:t xml:space="preserve">, NPM, and </w:t>
      </w:r>
      <w:r w:rsidR="00EF5C2C" w:rsidRPr="00EF5C2C">
        <w:rPr>
          <w:b/>
          <w:bCs/>
          <w:sz w:val="26"/>
          <w:szCs w:val="26"/>
        </w:rPr>
        <w:t>Git</w:t>
      </w:r>
      <w:r w:rsidRPr="00922BC0">
        <w:rPr>
          <w:sz w:val="26"/>
          <w:szCs w:val="26"/>
        </w:rPr>
        <w:t xml:space="preserve"> and </w:t>
      </w:r>
      <w:r w:rsidR="00A9001F" w:rsidRPr="00922BC0">
        <w:rPr>
          <w:sz w:val="26"/>
          <w:szCs w:val="26"/>
        </w:rPr>
        <w:t xml:space="preserve">further experience using </w:t>
      </w:r>
      <w:r w:rsidR="00A9001F" w:rsidRPr="00031444">
        <w:rPr>
          <w:b/>
          <w:bCs/>
          <w:sz w:val="26"/>
          <w:szCs w:val="26"/>
        </w:rPr>
        <w:t>C#, Python, and Java languages</w:t>
      </w:r>
    </w:p>
    <w:sectPr w:rsidR="00B51D1B" w:rsidRPr="00922BC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5CF1" w14:textId="77777777" w:rsidR="00FD1B19" w:rsidRDefault="00FD1B19" w:rsidP="0068194B">
      <w:r>
        <w:separator/>
      </w:r>
    </w:p>
    <w:p w14:paraId="2F024A11" w14:textId="77777777" w:rsidR="00FD1B19" w:rsidRDefault="00FD1B19"/>
    <w:p w14:paraId="05E030B7" w14:textId="77777777" w:rsidR="00FD1B19" w:rsidRDefault="00FD1B19"/>
  </w:endnote>
  <w:endnote w:type="continuationSeparator" w:id="0">
    <w:p w14:paraId="5F896804" w14:textId="77777777" w:rsidR="00FD1B19" w:rsidRDefault="00FD1B19" w:rsidP="0068194B">
      <w:r>
        <w:continuationSeparator/>
      </w:r>
    </w:p>
    <w:p w14:paraId="3568549E" w14:textId="77777777" w:rsidR="00FD1B19" w:rsidRDefault="00FD1B19"/>
    <w:p w14:paraId="7E831234" w14:textId="77777777" w:rsidR="00FD1B19" w:rsidRDefault="00FD1B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5E1A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B404" w14:textId="77777777" w:rsidR="00FD1B19" w:rsidRDefault="00FD1B19" w:rsidP="0068194B">
      <w:r>
        <w:separator/>
      </w:r>
    </w:p>
    <w:p w14:paraId="4FE9DFD5" w14:textId="77777777" w:rsidR="00FD1B19" w:rsidRDefault="00FD1B19"/>
    <w:p w14:paraId="5A3CDB2C" w14:textId="77777777" w:rsidR="00FD1B19" w:rsidRDefault="00FD1B19"/>
  </w:footnote>
  <w:footnote w:type="continuationSeparator" w:id="0">
    <w:p w14:paraId="04BDBF2F" w14:textId="77777777" w:rsidR="00FD1B19" w:rsidRDefault="00FD1B19" w:rsidP="0068194B">
      <w:r>
        <w:continuationSeparator/>
      </w:r>
    </w:p>
    <w:p w14:paraId="7E5C2824" w14:textId="77777777" w:rsidR="00FD1B19" w:rsidRDefault="00FD1B19"/>
    <w:p w14:paraId="307CE484" w14:textId="77777777" w:rsidR="00FD1B19" w:rsidRDefault="00FD1B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B10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8171A2" wp14:editId="74F10DB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63A18DD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E2E1222"/>
    <w:multiLevelType w:val="multilevel"/>
    <w:tmpl w:val="C5A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2032EA2"/>
    <w:multiLevelType w:val="multilevel"/>
    <w:tmpl w:val="80E2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7056C8"/>
    <w:multiLevelType w:val="multilevel"/>
    <w:tmpl w:val="0902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696620">
    <w:abstractNumId w:val="9"/>
  </w:num>
  <w:num w:numId="2" w16cid:durableId="263149995">
    <w:abstractNumId w:val="8"/>
  </w:num>
  <w:num w:numId="3" w16cid:durableId="178004414">
    <w:abstractNumId w:val="7"/>
  </w:num>
  <w:num w:numId="4" w16cid:durableId="1689987508">
    <w:abstractNumId w:val="6"/>
  </w:num>
  <w:num w:numId="5" w16cid:durableId="1789204975">
    <w:abstractNumId w:val="10"/>
  </w:num>
  <w:num w:numId="6" w16cid:durableId="1974359717">
    <w:abstractNumId w:val="3"/>
  </w:num>
  <w:num w:numId="7" w16cid:durableId="788663822">
    <w:abstractNumId w:val="12"/>
  </w:num>
  <w:num w:numId="8" w16cid:durableId="204172731">
    <w:abstractNumId w:val="2"/>
  </w:num>
  <w:num w:numId="9" w16cid:durableId="1941061685">
    <w:abstractNumId w:val="14"/>
  </w:num>
  <w:num w:numId="10" w16cid:durableId="358315282">
    <w:abstractNumId w:val="5"/>
  </w:num>
  <w:num w:numId="11" w16cid:durableId="1375276713">
    <w:abstractNumId w:val="4"/>
  </w:num>
  <w:num w:numId="12" w16cid:durableId="240061626">
    <w:abstractNumId w:val="1"/>
  </w:num>
  <w:num w:numId="13" w16cid:durableId="693381636">
    <w:abstractNumId w:val="0"/>
  </w:num>
  <w:num w:numId="14" w16cid:durableId="1037854805">
    <w:abstractNumId w:val="15"/>
  </w:num>
  <w:num w:numId="15" w16cid:durableId="741952378">
    <w:abstractNumId w:val="11"/>
  </w:num>
  <w:num w:numId="16" w16cid:durableId="1875849894">
    <w:abstractNumId w:val="13"/>
  </w:num>
  <w:num w:numId="17" w16cid:durableId="19476805">
    <w:abstractNumId w:val="10"/>
  </w:num>
  <w:num w:numId="18" w16cid:durableId="618340533">
    <w:abstractNumId w:val="10"/>
  </w:num>
  <w:num w:numId="19" w16cid:durableId="745496938">
    <w:abstractNumId w:val="10"/>
  </w:num>
  <w:num w:numId="20" w16cid:durableId="941305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84"/>
    <w:rsid w:val="000001EF"/>
    <w:rsid w:val="00007322"/>
    <w:rsid w:val="00007728"/>
    <w:rsid w:val="00022EB2"/>
    <w:rsid w:val="00024584"/>
    <w:rsid w:val="00024730"/>
    <w:rsid w:val="00031444"/>
    <w:rsid w:val="00055E95"/>
    <w:rsid w:val="0007021F"/>
    <w:rsid w:val="00073BCF"/>
    <w:rsid w:val="000A7A03"/>
    <w:rsid w:val="000B2BA5"/>
    <w:rsid w:val="000F2F8C"/>
    <w:rsid w:val="0010006E"/>
    <w:rsid w:val="001045A8"/>
    <w:rsid w:val="00114A91"/>
    <w:rsid w:val="001427E1"/>
    <w:rsid w:val="00146A93"/>
    <w:rsid w:val="00163668"/>
    <w:rsid w:val="00170A11"/>
    <w:rsid w:val="00171566"/>
    <w:rsid w:val="00174676"/>
    <w:rsid w:val="001755A8"/>
    <w:rsid w:val="00184014"/>
    <w:rsid w:val="00192008"/>
    <w:rsid w:val="001A45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3E3D"/>
    <w:rsid w:val="002D6137"/>
    <w:rsid w:val="002E7E61"/>
    <w:rsid w:val="002F05E5"/>
    <w:rsid w:val="002F254D"/>
    <w:rsid w:val="002F30E4"/>
    <w:rsid w:val="003019AB"/>
    <w:rsid w:val="00307140"/>
    <w:rsid w:val="00316DFF"/>
    <w:rsid w:val="00325B57"/>
    <w:rsid w:val="00336056"/>
    <w:rsid w:val="003544E1"/>
    <w:rsid w:val="00360D95"/>
    <w:rsid w:val="00366398"/>
    <w:rsid w:val="003A0632"/>
    <w:rsid w:val="003A30E5"/>
    <w:rsid w:val="003A6ADF"/>
    <w:rsid w:val="003B5928"/>
    <w:rsid w:val="003C7D29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1EE5"/>
    <w:rsid w:val="00494CF6"/>
    <w:rsid w:val="00495F8D"/>
    <w:rsid w:val="004A1FAE"/>
    <w:rsid w:val="004A32FF"/>
    <w:rsid w:val="004A7A64"/>
    <w:rsid w:val="004B06EB"/>
    <w:rsid w:val="004B6AD0"/>
    <w:rsid w:val="004B71BB"/>
    <w:rsid w:val="004C2D5D"/>
    <w:rsid w:val="004C33E1"/>
    <w:rsid w:val="004E01EB"/>
    <w:rsid w:val="004E2794"/>
    <w:rsid w:val="004F1EC5"/>
    <w:rsid w:val="00510392"/>
    <w:rsid w:val="00513E2A"/>
    <w:rsid w:val="00517F84"/>
    <w:rsid w:val="0052468D"/>
    <w:rsid w:val="0053691E"/>
    <w:rsid w:val="0056328D"/>
    <w:rsid w:val="00566A35"/>
    <w:rsid w:val="0056701E"/>
    <w:rsid w:val="005740D7"/>
    <w:rsid w:val="005855B9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6746E"/>
    <w:rsid w:val="00790646"/>
    <w:rsid w:val="0079206B"/>
    <w:rsid w:val="00796076"/>
    <w:rsid w:val="007C0566"/>
    <w:rsid w:val="007C606B"/>
    <w:rsid w:val="007E6A61"/>
    <w:rsid w:val="00801140"/>
    <w:rsid w:val="00803404"/>
    <w:rsid w:val="0082761D"/>
    <w:rsid w:val="00834955"/>
    <w:rsid w:val="00855B59"/>
    <w:rsid w:val="00860461"/>
    <w:rsid w:val="0086487C"/>
    <w:rsid w:val="00870B20"/>
    <w:rsid w:val="00882902"/>
    <w:rsid w:val="008829F8"/>
    <w:rsid w:val="00885897"/>
    <w:rsid w:val="008A6538"/>
    <w:rsid w:val="008C7056"/>
    <w:rsid w:val="008D67C0"/>
    <w:rsid w:val="008F3B14"/>
    <w:rsid w:val="00901899"/>
    <w:rsid w:val="0090344B"/>
    <w:rsid w:val="00905715"/>
    <w:rsid w:val="0091321E"/>
    <w:rsid w:val="00913946"/>
    <w:rsid w:val="00917247"/>
    <w:rsid w:val="00922BC0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701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001F"/>
    <w:rsid w:val="00A93A5D"/>
    <w:rsid w:val="00AB32F8"/>
    <w:rsid w:val="00AB610B"/>
    <w:rsid w:val="00AD360E"/>
    <w:rsid w:val="00AD40FB"/>
    <w:rsid w:val="00AD782D"/>
    <w:rsid w:val="00AE5701"/>
    <w:rsid w:val="00AE7650"/>
    <w:rsid w:val="00B10EBE"/>
    <w:rsid w:val="00B118BE"/>
    <w:rsid w:val="00B236F1"/>
    <w:rsid w:val="00B32FC5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472F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0AD5"/>
    <w:rsid w:val="00D66A52"/>
    <w:rsid w:val="00D66EFA"/>
    <w:rsid w:val="00D72A2D"/>
    <w:rsid w:val="00D9521A"/>
    <w:rsid w:val="00DA3914"/>
    <w:rsid w:val="00DA59AA"/>
    <w:rsid w:val="00DB6915"/>
    <w:rsid w:val="00DB7E1E"/>
    <w:rsid w:val="00DC0251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1EEF"/>
    <w:rsid w:val="00E85A87"/>
    <w:rsid w:val="00E85B4A"/>
    <w:rsid w:val="00E9528E"/>
    <w:rsid w:val="00EA5099"/>
    <w:rsid w:val="00EC1351"/>
    <w:rsid w:val="00EC4CBF"/>
    <w:rsid w:val="00ED4238"/>
    <w:rsid w:val="00EE2CA8"/>
    <w:rsid w:val="00EF17E8"/>
    <w:rsid w:val="00EF51D9"/>
    <w:rsid w:val="00EF5C2C"/>
    <w:rsid w:val="00F046E6"/>
    <w:rsid w:val="00F130DD"/>
    <w:rsid w:val="00F24884"/>
    <w:rsid w:val="00F476C4"/>
    <w:rsid w:val="00F57436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1B19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97A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76746E"/>
  </w:style>
  <w:style w:type="character" w:customStyle="1" w:styleId="break-words">
    <w:name w:val="break-words"/>
    <w:basedOn w:val="DefaultParagraphFont"/>
    <w:rsid w:val="0076746E"/>
  </w:style>
  <w:style w:type="paragraph" w:customStyle="1" w:styleId="public-draftstyledefault-unorderedlistitem">
    <w:name w:val="public-draftstyledefault-unorderedlistitem"/>
    <w:basedOn w:val="Normal"/>
    <w:rsid w:val="004B71B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92796C86BE44B6BC2093F1363A3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4134A-C86A-4161-BB27-6D6F67490934}"/>
      </w:docPartPr>
      <w:docPartBody>
        <w:p w:rsidR="00FF03B0" w:rsidRDefault="001E756B">
          <w:pPr>
            <w:pStyle w:val="AC92796C86BE44B6BC2093F1363A338B"/>
          </w:pPr>
          <w:r w:rsidRPr="00CF1A49">
            <w:t>·</w:t>
          </w:r>
        </w:p>
      </w:docPartBody>
    </w:docPart>
    <w:docPart>
      <w:docPartPr>
        <w:name w:val="2D7108A161A14E2C919186C355FC7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AF44-F32F-405C-BCE8-A6570F150774}"/>
      </w:docPartPr>
      <w:docPartBody>
        <w:p w:rsidR="00FF03B0" w:rsidRDefault="001E756B">
          <w:pPr>
            <w:pStyle w:val="2D7108A161A14E2C919186C355FC7B80"/>
          </w:pPr>
          <w:r w:rsidRPr="00CF1A49">
            <w:t>·</w:t>
          </w:r>
        </w:p>
      </w:docPartBody>
    </w:docPart>
    <w:docPart>
      <w:docPartPr>
        <w:name w:val="BC6D05A40C5946AFBE5A72B408102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9BA6D-834C-43B4-8DFB-D2492FCEAFE1}"/>
      </w:docPartPr>
      <w:docPartBody>
        <w:p w:rsidR="00FF03B0" w:rsidRDefault="001E756B">
          <w:pPr>
            <w:pStyle w:val="BC6D05A40C5946AFBE5A72B408102891"/>
          </w:pPr>
          <w:r w:rsidRPr="00CF1A49">
            <w:t>Experience</w:t>
          </w:r>
        </w:p>
      </w:docPartBody>
    </w:docPart>
    <w:docPart>
      <w:docPartPr>
        <w:name w:val="BB261D54E21646F39C5F9A6542AD7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A79D0-035E-40C5-826D-5DD16EB5B6EC}"/>
      </w:docPartPr>
      <w:docPartBody>
        <w:p w:rsidR="00FF03B0" w:rsidRDefault="001E756B">
          <w:pPr>
            <w:pStyle w:val="BB261D54E21646F39C5F9A6542AD7964"/>
          </w:pPr>
          <w:r w:rsidRPr="00CF1A49">
            <w:t>Education</w:t>
          </w:r>
        </w:p>
      </w:docPartBody>
    </w:docPart>
    <w:docPart>
      <w:docPartPr>
        <w:name w:val="CAA3A15CA49B450B8FE2DD94E75B8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003AD-7F1B-4401-B636-02D1C3839EA8}"/>
      </w:docPartPr>
      <w:docPartBody>
        <w:p w:rsidR="00FF03B0" w:rsidRDefault="001E756B">
          <w:pPr>
            <w:pStyle w:val="CAA3A15CA49B450B8FE2DD94E75B826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B0"/>
    <w:rsid w:val="001E756B"/>
    <w:rsid w:val="005E0D1B"/>
    <w:rsid w:val="006C1856"/>
    <w:rsid w:val="00A54152"/>
    <w:rsid w:val="00BA3599"/>
    <w:rsid w:val="00DE7ED9"/>
    <w:rsid w:val="00F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C92796C86BE44B6BC2093F1363A338B">
    <w:name w:val="AC92796C86BE44B6BC2093F1363A338B"/>
  </w:style>
  <w:style w:type="paragraph" w:customStyle="1" w:styleId="2D7108A161A14E2C919186C355FC7B80">
    <w:name w:val="2D7108A161A14E2C919186C355FC7B80"/>
  </w:style>
  <w:style w:type="paragraph" w:customStyle="1" w:styleId="BC6D05A40C5946AFBE5A72B408102891">
    <w:name w:val="BC6D05A40C5946AFBE5A72B40810289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B261D54E21646F39C5F9A6542AD7964">
    <w:name w:val="BB261D54E21646F39C5F9A6542AD7964"/>
  </w:style>
  <w:style w:type="paragraph" w:customStyle="1" w:styleId="CAA3A15CA49B450B8FE2DD94E75B8265">
    <w:name w:val="CAA3A15CA49B450B8FE2DD94E75B8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2022-03-15T20:11:00Z</dcterms:created>
  <dcterms:modified xsi:type="dcterms:W3CDTF">2022-09-14T03:30:00Z</dcterms:modified>
  <cp:category/>
</cp:coreProperties>
</file>